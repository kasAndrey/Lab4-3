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F433F" w:rsidRPr="00594AD8" w:rsidRDefault="00455E04" w:rsidP="008F43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8F433F" w:rsidRPr="00BE4534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F433F" w:rsidRPr="00B8051B" w:rsidRDefault="008F433F" w:rsidP="008F433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="00B8051B">
        <w:rPr>
          <w:b/>
          <w:sz w:val="28"/>
          <w:szCs w:val="28"/>
        </w:rPr>
        <w:t>работе 3</w:t>
      </w:r>
    </w:p>
    <w:p w:rsidR="008F433F" w:rsidRPr="00594AD8" w:rsidRDefault="008F433F" w:rsidP="008F433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8051B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8F433F" w:rsidRPr="00455E04" w:rsidRDefault="008F433F" w:rsidP="008F433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Тема:</w:t>
      </w:r>
      <w:r>
        <w:rPr>
          <w:rStyle w:val="a3"/>
          <w:smallCaps w:val="0"/>
          <w:sz w:val="28"/>
          <w:szCs w:val="28"/>
        </w:rPr>
        <w:t xml:space="preserve"> </w:t>
      </w:r>
      <w:r w:rsidR="00B8051B">
        <w:rPr>
          <w:rStyle w:val="a3"/>
          <w:smallCaps w:val="0"/>
          <w:sz w:val="28"/>
          <w:szCs w:val="28"/>
        </w:rPr>
        <w:t>нахождение кратчайшего пути по алгоритму Беллмана-Форда</w:t>
      </w: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B8051B" w:rsidRDefault="008F433F" w:rsidP="00B04E3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B8051B">
              <w:rPr>
                <w:sz w:val="28"/>
                <w:szCs w:val="28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6A4BCC" w:rsidRDefault="008F433F" w:rsidP="00B04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Касаткин А.А.</w:t>
            </w:r>
          </w:p>
        </w:tc>
      </w:tr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8F433F" w:rsidRDefault="00B8051B" w:rsidP="00B04E3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8F433F" w:rsidRDefault="008F433F" w:rsidP="008F433F">
      <w:pPr>
        <w:spacing w:line="360" w:lineRule="auto"/>
        <w:jc w:val="center"/>
        <w:rPr>
          <w:bCs/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bCs/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F433F" w:rsidRPr="008F433F" w:rsidRDefault="00B8051B" w:rsidP="008F43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2022</w:t>
      </w:r>
    </w:p>
    <w:p w:rsidR="008F433F" w:rsidRDefault="008F433F" w:rsidP="00166ABB"/>
    <w:p w:rsidR="00A923EA" w:rsidRDefault="00B8051B" w:rsidP="00895661">
      <w:pPr>
        <w:ind w:left="1416" w:hanging="1056"/>
      </w:pPr>
      <w:r>
        <w:lastRenderedPageBreak/>
        <w:t xml:space="preserve">Задача: </w:t>
      </w:r>
      <w:r w:rsidRPr="00B8051B">
        <w:t>найти наиболее эффективный по стоимости перелет из города i в город j</w:t>
      </w:r>
      <w:r>
        <w:t xml:space="preserve"> используя алгоритм Беллмана-Форда.</w:t>
      </w:r>
    </w:p>
    <w:p w:rsidR="00B8051B" w:rsidRDefault="00B8051B" w:rsidP="00895661">
      <w:pPr>
        <w:ind w:left="1416" w:hanging="1056"/>
      </w:pPr>
    </w:p>
    <w:p w:rsidR="00B8051B" w:rsidRDefault="00B8051B" w:rsidP="00895661">
      <w:pPr>
        <w:ind w:left="1416" w:hanging="1056"/>
      </w:pPr>
      <w:r>
        <w:t>Описание алгоритмов:</w:t>
      </w:r>
    </w:p>
    <w:p w:rsidR="00B8051B" w:rsidRDefault="001C6C97" w:rsidP="00895661">
      <w:pPr>
        <w:ind w:left="1416" w:hanging="1056"/>
      </w:pPr>
      <w:r>
        <w:t>Алгоритм позволяет найти кратчайший путь в ориентированном графе из исходной вершины до любой другой вершины этого графа.</w:t>
      </w:r>
    </w:p>
    <w:p w:rsidR="001C6C97" w:rsidRDefault="001C6C97" w:rsidP="00895661">
      <w:pPr>
        <w:ind w:left="1416" w:hanging="1056"/>
      </w:pPr>
    </w:p>
    <w:p w:rsidR="00B8051B" w:rsidRDefault="00B8051B" w:rsidP="00895661">
      <w:pPr>
        <w:ind w:left="1416" w:hanging="1056"/>
      </w:pPr>
      <w:r>
        <w:t>Оценка временной сложности:</w:t>
      </w:r>
    </w:p>
    <w:p w:rsidR="001C6C97" w:rsidRDefault="001C6C97" w:rsidP="00895661">
      <w:pPr>
        <w:ind w:left="1416" w:hanging="1056"/>
        <w:rPr>
          <w:lang w:val="en-US"/>
        </w:rPr>
      </w:pPr>
      <w:r>
        <w:rPr>
          <w:lang w:val="en-US"/>
        </w:rPr>
        <w:t>Ford</w:t>
      </w:r>
      <w:r w:rsidRPr="001C6C97">
        <w:t>_</w:t>
      </w:r>
      <w:proofErr w:type="gramStart"/>
      <w:r>
        <w:rPr>
          <w:lang w:val="en-US"/>
        </w:rPr>
        <w:t>Bellman  O</w:t>
      </w:r>
      <w:proofErr w:type="gramEnd"/>
      <w:r>
        <w:rPr>
          <w:lang w:val="en-US"/>
        </w:rPr>
        <w:t>(n^4)</w:t>
      </w:r>
    </w:p>
    <w:p w:rsidR="001C6C97" w:rsidRPr="001C6C97" w:rsidRDefault="001C6C97" w:rsidP="00895661">
      <w:pPr>
        <w:ind w:left="1416" w:hanging="1056"/>
      </w:pPr>
    </w:p>
    <w:p w:rsidR="00B8051B" w:rsidRDefault="00B8051B" w:rsidP="00895661">
      <w:pPr>
        <w:ind w:left="1416" w:hanging="1056"/>
      </w:pPr>
      <w:r>
        <w:t>Результат:</w:t>
      </w:r>
    </w:p>
    <w:p w:rsidR="00B8051B" w:rsidRDefault="004C5CD5" w:rsidP="00895661">
      <w:pPr>
        <w:ind w:left="1416" w:hanging="1056"/>
      </w:pPr>
      <w:r w:rsidRPr="004C5CD5">
        <w:drawing>
          <wp:inline distT="0" distB="0" distL="0" distR="0" wp14:anchorId="3DAB1B5D" wp14:editId="400B71E1">
            <wp:extent cx="3987479" cy="226163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498" cy="22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1B" w:rsidRDefault="00B8051B" w:rsidP="00895661">
      <w:pPr>
        <w:ind w:left="1416" w:hanging="1056"/>
      </w:pPr>
    </w:p>
    <w:p w:rsidR="00B8051B" w:rsidRPr="001C6C97" w:rsidRDefault="00B8051B" w:rsidP="00895661">
      <w:pPr>
        <w:ind w:left="1416" w:hanging="1056"/>
        <w:rPr>
          <w:lang w:val="en-US"/>
        </w:rPr>
      </w:pPr>
      <w:r>
        <w:t>Листинг</w:t>
      </w:r>
      <w:r w:rsidRPr="001C6C97">
        <w:rPr>
          <w:lang w:val="en-US"/>
        </w:rPr>
        <w:t>:</w:t>
      </w:r>
    </w:p>
    <w:p w:rsidR="00B8051B" w:rsidRPr="001C6C97" w:rsidRDefault="001C6C97" w:rsidP="00895661">
      <w:pPr>
        <w:ind w:left="1416" w:hanging="1056"/>
        <w:rPr>
          <w:b/>
          <w:lang w:val="en-US"/>
        </w:rPr>
      </w:pPr>
      <w:r w:rsidRPr="001C6C97">
        <w:rPr>
          <w:b/>
          <w:lang w:val="en-US"/>
        </w:rPr>
        <w:t>Main.cpp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FB.h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main()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setlocale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LC_ALL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"Russian"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graph;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ifstream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fin;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filename[] =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"input.txt"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fin.open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filename);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fin.good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()) fin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graph;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5;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"Initial graph's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adjecent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 matrix is\n"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graph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"\n"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"After applying Bellman-Ford algorithm:\n"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graph.FordBellman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fin.close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  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0;</w:t>
      </w:r>
    </w:p>
    <w:p w:rsidR="001C6C97" w:rsidRPr="001C6C97" w:rsidRDefault="001C6C97" w:rsidP="001C6C97">
      <w:pPr>
        <w:ind w:left="1416" w:hanging="1056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1C6C97" w:rsidRPr="001C6C97" w:rsidRDefault="001C6C97" w:rsidP="001C6C97">
      <w:pPr>
        <w:ind w:left="1416" w:hanging="1056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ind w:left="1416" w:hanging="1056"/>
        <w:rPr>
          <w:b/>
          <w:lang w:val="en-US"/>
        </w:rPr>
      </w:pPr>
      <w:proofErr w:type="spellStart"/>
      <w:r w:rsidRPr="001C6C97">
        <w:rPr>
          <w:b/>
          <w:lang w:val="en-US"/>
        </w:rPr>
        <w:t>FB.h</w:t>
      </w:r>
      <w:proofErr w:type="spell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linear.h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fstream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iomanip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#define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1e300 * 1e300))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NOT_AVAILABLE =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"N/A"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names;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** values;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outputline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"--"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++)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'-'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"---"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len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].length();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len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'-'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"--"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- 1 ?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'\</w:t>
      </w:r>
      <w:proofErr w:type="gram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n'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: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'-'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values(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names(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size(0) {}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names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**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values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values(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values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names(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names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size(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(values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delete[</w:t>
      </w:r>
      <w:proofErr w:type="gramEnd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]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delete[</w:t>
      </w:r>
      <w:proofErr w:type="gramEnd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]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friend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operator==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.size !=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.size)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++)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!=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][j] !=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gr2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][j])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friend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ifstream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operator&gt;&gt;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ifstream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name1_buffer, name2_buffer;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value1_buffer,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 names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.eof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name1_buffer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name2_buffer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value1_buffer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names.Find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(name1_buffer) &lt;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(name1_buffer);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names.Find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(name2_buffer) &lt;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(name2_buffer);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(value1_buffer == 0)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.clear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(value2_buffer == 0)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.clear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==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NOT_AVAILABLE)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"Wrong input"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[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names.GetData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names.PopFront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][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j] =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j ? 0 :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.seekg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ios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::beg);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.eof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name1_buffer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name2_buffer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value1_buffer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(value1_buffer == 0)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.clear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value1_buffer =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(value2_buffer == 0)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.clear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value2_buffer =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0, j = 0, k;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(k = 0; k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 k++)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[k]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==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name1_buffer)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k;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[k]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==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name2_buffer) j = k;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][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j] = value1_buffer;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[j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][</w:t>
      </w:r>
      <w:proofErr w:type="spellStart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 = value2_buffer;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friend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operator&lt;&lt;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].length() &gt;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].length();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.outputline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' '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 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].length())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left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 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"\n"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.outputline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right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 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setw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.names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[j].length())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left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][j]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 |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"\n"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.outputline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matrix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maxwidth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FordBellman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(size == 0)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Adjecent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 matrix does not have a graph yet"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AdjMatrix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-&gt;size = size;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-&gt;names = names;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-&gt;values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[size];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// </w:t>
      </w:r>
      <w:proofErr w:type="gramStart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>Choosing</w:t>
      </w:r>
      <w:proofErr w:type="gramEnd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 the vertex to calculate from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vertex = 0; vertex &lt; size; vertex++)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// </w:t>
      </w:r>
      <w:proofErr w:type="gramStart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>Initializing</w:t>
      </w:r>
      <w:proofErr w:type="gramEnd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 array with 0 on a current vertex and +INF on other vertexes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distances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[size];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distances[</w:t>
      </w:r>
      <w:proofErr w:type="spellStart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 =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vertex ? 0 :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// </w:t>
      </w:r>
      <w:proofErr w:type="gramStart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>Repeating</w:t>
      </w:r>
      <w:proofErr w:type="gramEnd"/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 algorithm [vertex count - 1] times (enough)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step = 0; step &lt; size; step++)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8000"/>
          <w:sz w:val="18"/>
          <w:szCs w:val="18"/>
          <w:lang w:val="en-US" w:eastAsia="en-US"/>
        </w:rPr>
        <w:t>// Relaxing edges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j &amp;&amp; 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][j] &lt;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INF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&amp;&amp; distances[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 + 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][j] &lt; distances[j])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(step == size - 1)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"Graph has negative cycles"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distances[j] = distances[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 + values[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][j];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-&gt;values[vertex] = distances;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newMatrix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inline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double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GetValues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{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values; }</w:t>
      </w:r>
    </w:p>
    <w:p w:rsidR="001C6C97" w:rsidRPr="001C6C97" w:rsidRDefault="001C6C97" w:rsidP="001C6C97">
      <w:pPr>
        <w:ind w:left="1416" w:hanging="1056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};</w:t>
      </w:r>
    </w:p>
    <w:p w:rsidR="001C6C97" w:rsidRPr="001C6C97" w:rsidRDefault="001C6C97" w:rsidP="001C6C97">
      <w:pPr>
        <w:ind w:left="1416" w:hanging="1056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ind w:left="1416" w:hanging="1056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1C6C97">
        <w:rPr>
          <w:b/>
          <w:lang w:val="en-US"/>
        </w:rPr>
        <w:t>Linear.h</w:t>
      </w:r>
      <w:bookmarkStart w:id="0" w:name="_GoBack"/>
      <w:bookmarkEnd w:id="0"/>
      <w:proofErr w:type="spell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ifndef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LINEAR_STRUCT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#define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6F008A"/>
          <w:sz w:val="18"/>
          <w:szCs w:val="18"/>
          <w:lang w:val="en-US" w:eastAsia="en-US"/>
        </w:rPr>
        <w:t>LINEAR_STRUCT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namespace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lastRenderedPageBreak/>
        <w:t>template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protected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previous, * 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next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previous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data(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previous(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previous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next(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next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head, * tail;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spellStart"/>
      <w:proofErr w:type="gramEnd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arr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++)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arr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]);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ref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size =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ref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size;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ref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.GetData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typename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...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Args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spellStart"/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Args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...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{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...); 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typename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...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Args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first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Args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&amp;...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rest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first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rest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...);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List()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 Clear();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operator</w:t>
      </w:r>
      <w:proofErr w:type="gramStart"/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+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newList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++)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newList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++)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newList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.GetData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newList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operator+=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*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*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friend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operator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==(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current1 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list1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current2 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list2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(current1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(current2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(current1-&gt;data != current2-&gt;data)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current1 = current1-&gt;next;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current2 = current2-&gt;next;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(current2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friend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operator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&lt;&lt;(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current =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.head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"["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&lt;&lt; current-&gt;data;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(current-&gt;next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 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"]"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stream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Clear()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"List is already empty"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(head-&gt;next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break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head-&gt;previous;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size = 0;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current =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size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Find(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current =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index = 0;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(current-&gt;data ==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index;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index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-1;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, head);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-&gt;previous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, tail);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(tail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-&gt;next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Push(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"Push is undefinable, use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/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/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PushIndex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+ 1)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+ 1 ||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0)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"Stated index is invalid"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current = head-&gt;next;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, current, current-&gt;previous);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-&gt;previous-&gt;next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-&gt;previous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"List is already empty"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(head-&gt;next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head-&gt;previous;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-&gt;previous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(tail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"List is already empty"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(tail-&gt;previous ==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tail;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tail-&gt;previous;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tail-&gt;next;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-&gt;next 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virtual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lastIndex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0)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"Stated index is invalid"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current = head-&gt;next;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currentIndex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next = current-&gt;next, * previous = current-&gt;previous;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delete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current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-&gt;previous = previous;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previous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-&gt;next = 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virtual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void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Pop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"Push is undefinable, use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/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/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PopIndex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ListElement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* current = head;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(current !=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current-&gt;data;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current-&gt;next;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"Index is incorrect"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inline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PrintData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{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&lt;&lt; *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 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template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&lt;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typename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Queue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: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:Clear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"Queue structure has no access to execute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 queue structure pushing index can only be the last one"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Push(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"Queue structure has no access to execute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void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PopIndex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eastAsia="en-US"/>
        </w:rPr>
        <w:t>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) 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override</w:t>
      </w:r>
      <w:proofErr w:type="spellEnd"/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 queue structure popping index can only be zero"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Pop()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GetData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PrintData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};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typename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Stack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: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eastAsia="en-US"/>
        </w:rPr>
        <w:t>public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: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:Clear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GetSize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"Stack structure has no access to execute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 stack structure pushing index can only be zero"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Push(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PushFront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element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 xml:space="preserve">"Stack structure has no access to execute </w:t>
      </w:r>
      <w:proofErr w:type="spellStart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PopBack</w:t>
      </w:r>
      <w:proofErr w:type="spellEnd"/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PopIndex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1C6C97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logic_error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1C6C97">
        <w:rPr>
          <w:rFonts w:ascii="Consolas" w:hAnsi="Consolas" w:cs="Consolas"/>
          <w:color w:val="A31515"/>
          <w:sz w:val="18"/>
          <w:szCs w:val="18"/>
          <w:lang w:val="en-US" w:eastAsia="en-US"/>
        </w:rPr>
        <w:t>"In stack structure popping index can only be zero"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Pop() </w:t>
      </w:r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override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PopFront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1C6C97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GetData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1C6C97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&gt;:</w:t>
      </w:r>
      <w:proofErr w:type="gram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  <w:proofErr w:type="spellStart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PrintData</w:t>
      </w:r>
      <w:proofErr w:type="spellEnd"/>
      <w:proofErr w:type="gramEnd"/>
      <w:r w:rsidRPr="001C6C97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>};</w:t>
      </w:r>
    </w:p>
    <w:p w:rsidR="001C6C97" w:rsidRPr="001C6C97" w:rsidRDefault="001C6C97" w:rsidP="001C6C9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1C6C97">
        <w:rPr>
          <w:rFonts w:ascii="Consolas" w:hAnsi="Consolas" w:cs="Consolas"/>
          <w:color w:val="808080"/>
          <w:sz w:val="18"/>
          <w:szCs w:val="18"/>
          <w:lang w:eastAsia="en-US"/>
        </w:rPr>
        <w:t>#</w:t>
      </w:r>
      <w:proofErr w:type="spellStart"/>
      <w:r w:rsidRPr="001C6C97">
        <w:rPr>
          <w:rFonts w:ascii="Consolas" w:hAnsi="Consolas" w:cs="Consolas"/>
          <w:color w:val="808080"/>
          <w:sz w:val="18"/>
          <w:szCs w:val="18"/>
          <w:lang w:eastAsia="en-US"/>
        </w:rPr>
        <w:t>endif</w:t>
      </w:r>
      <w:proofErr w:type="spellEnd"/>
      <w:r w:rsidRPr="001C6C97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1C6C97">
        <w:rPr>
          <w:rFonts w:ascii="Consolas" w:hAnsi="Consolas" w:cs="Consolas"/>
          <w:color w:val="008000"/>
          <w:sz w:val="18"/>
          <w:szCs w:val="18"/>
          <w:lang w:eastAsia="en-US"/>
        </w:rPr>
        <w:t>// LINEAR_STRUCT</w:t>
      </w:r>
    </w:p>
    <w:p w:rsidR="001C6C97" w:rsidRPr="001C6C97" w:rsidRDefault="001C6C97" w:rsidP="001C6C97">
      <w:pPr>
        <w:ind w:left="1416" w:hanging="1056"/>
        <w:rPr>
          <w:lang w:val="en-US"/>
        </w:rPr>
      </w:pPr>
    </w:p>
    <w:sectPr w:rsidR="001C6C97" w:rsidRPr="001C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703"/>
    <w:multiLevelType w:val="multilevel"/>
    <w:tmpl w:val="EE503B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D23A1"/>
    <w:multiLevelType w:val="multilevel"/>
    <w:tmpl w:val="48AC577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CEF5052"/>
    <w:multiLevelType w:val="multilevel"/>
    <w:tmpl w:val="8446C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E47B37"/>
    <w:multiLevelType w:val="multilevel"/>
    <w:tmpl w:val="71DEB5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C15536"/>
    <w:multiLevelType w:val="hybridMultilevel"/>
    <w:tmpl w:val="5CF6B4C4"/>
    <w:lvl w:ilvl="0" w:tplc="648E11C2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C2249"/>
    <w:multiLevelType w:val="multilevel"/>
    <w:tmpl w:val="20D86B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1F3763" w:themeColor="accent1" w:themeShade="7F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1F3763" w:themeColor="accent1" w:themeShade="7F"/>
        <w:sz w:val="24"/>
      </w:rPr>
    </w:lvl>
  </w:abstractNum>
  <w:abstractNum w:abstractNumId="6" w15:restartNumberingAfterBreak="0">
    <w:nsid w:val="22B35E33"/>
    <w:multiLevelType w:val="multilevel"/>
    <w:tmpl w:val="44DAD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4D65017"/>
    <w:multiLevelType w:val="hybridMultilevel"/>
    <w:tmpl w:val="E5B4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16FA8"/>
    <w:multiLevelType w:val="hybridMultilevel"/>
    <w:tmpl w:val="9B1A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3506"/>
    <w:multiLevelType w:val="multilevel"/>
    <w:tmpl w:val="B97A2226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0" w15:restartNumberingAfterBreak="0">
    <w:nsid w:val="5782603F"/>
    <w:multiLevelType w:val="hybridMultilevel"/>
    <w:tmpl w:val="FC6C6B36"/>
    <w:lvl w:ilvl="0" w:tplc="450642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8161430"/>
    <w:multiLevelType w:val="multilevel"/>
    <w:tmpl w:val="227C33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74107A"/>
    <w:multiLevelType w:val="multilevel"/>
    <w:tmpl w:val="93C8ED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06761A"/>
    <w:multiLevelType w:val="multilevel"/>
    <w:tmpl w:val="43627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1B"/>
    <w:rsid w:val="00045BDC"/>
    <w:rsid w:val="00077F0F"/>
    <w:rsid w:val="00166ABB"/>
    <w:rsid w:val="001C6C97"/>
    <w:rsid w:val="002E6979"/>
    <w:rsid w:val="0032078E"/>
    <w:rsid w:val="003D76CE"/>
    <w:rsid w:val="00455E04"/>
    <w:rsid w:val="004C5CD5"/>
    <w:rsid w:val="004F066A"/>
    <w:rsid w:val="005F3C34"/>
    <w:rsid w:val="00663C69"/>
    <w:rsid w:val="006B5A07"/>
    <w:rsid w:val="00895661"/>
    <w:rsid w:val="008F433F"/>
    <w:rsid w:val="0090140C"/>
    <w:rsid w:val="009E1B3D"/>
    <w:rsid w:val="00A923EA"/>
    <w:rsid w:val="00B8051B"/>
    <w:rsid w:val="00BC5F48"/>
    <w:rsid w:val="00BE4FA8"/>
    <w:rsid w:val="00C07220"/>
    <w:rsid w:val="00CB73C0"/>
    <w:rsid w:val="00D55F50"/>
    <w:rsid w:val="00F367C3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5C2"/>
  <w15:chartTrackingRefBased/>
  <w15:docId w15:val="{90904944-649A-497B-B6EA-E3BAE743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 1"/>
    <w:qFormat/>
    <w:rsid w:val="008F433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ур."/>
    <w:basedOn w:val="a"/>
    <w:next w:val="a"/>
    <w:link w:val="10"/>
    <w:autoRedefine/>
    <w:uiPriority w:val="9"/>
    <w:qFormat/>
    <w:rsid w:val="0090140C"/>
    <w:pPr>
      <w:keepNext/>
      <w:keepLines/>
      <w:numPr>
        <w:numId w:val="1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140C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40C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0140C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40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40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40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40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40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F433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F433F"/>
    <w:rPr>
      <w:rFonts w:ascii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F433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66ABB"/>
    <w:pPr>
      <w:ind w:left="720"/>
      <w:contextualSpacing/>
    </w:pPr>
  </w:style>
  <w:style w:type="table" w:styleId="a5">
    <w:name w:val="Table Grid"/>
    <w:basedOn w:val="a1"/>
    <w:uiPriority w:val="39"/>
    <w:rsid w:val="0016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ур. Знак"/>
    <w:basedOn w:val="a0"/>
    <w:link w:val="1"/>
    <w:uiPriority w:val="9"/>
    <w:rsid w:val="003D76C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40C"/>
    <w:rPr>
      <w:rFonts w:ascii="Times New Roman" w:eastAsiaTheme="majorEastAsia" w:hAnsi="Times New Roman" w:cstheme="majorBidi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23E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23E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23E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23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23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117\Documents\&#1053;&#1072;&#1089;&#1090;&#1088;&#1072;&#1080;&#1074;&#1072;&#1077;&#1084;&#1099;&#1077;%20&#1096;&#1072;&#1073;&#1083;&#1086;&#1085;&#1099;%20Office\&#1055;&#1088;&#1086;&#1075;&#1088;&#1072;&#1084;&#1084;&#1080;&#1088;&#1086;&#1074;&#1072;&#1085;&#1080;&#1077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8765-6A7D-4BDC-8FD6-86B13F2F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Программирование Отчет.dotx</Template>
  <TotalTime>57</TotalTime>
  <Pages>11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Kasatkin</dc:creator>
  <cp:keywords>Прога;Программирование;Отчет</cp:keywords>
  <dc:description/>
  <cp:lastModifiedBy>Andrey Kasatkin</cp:lastModifiedBy>
  <cp:revision>1</cp:revision>
  <dcterms:created xsi:type="dcterms:W3CDTF">2022-06-02T15:21:00Z</dcterms:created>
  <dcterms:modified xsi:type="dcterms:W3CDTF">2022-06-02T16:18:00Z</dcterms:modified>
</cp:coreProperties>
</file>